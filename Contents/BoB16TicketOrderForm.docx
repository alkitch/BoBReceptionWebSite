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5B6E7" w14:textId="3EA907DE" w:rsidR="009E5A7D" w:rsidRPr="00760FB4" w:rsidRDefault="009E5A7D" w:rsidP="009E5A7D">
      <w:pPr>
        <w:rPr>
          <w:rFonts w:ascii="Tahoma" w:hAnsi="Tahoma" w:cs="Tahoma"/>
          <w:sz w:val="22"/>
        </w:rPr>
      </w:pPr>
      <w:r w:rsidRPr="00760FB4">
        <w:rPr>
          <w:rFonts w:ascii="Tahoma" w:hAnsi="Tahoma" w:cs="Tahoma"/>
          <w:sz w:val="22"/>
        </w:rPr>
        <w:t>Battle of Britain Reception – Saturday 1</w:t>
      </w:r>
      <w:r w:rsidR="00430EAD">
        <w:rPr>
          <w:rFonts w:ascii="Tahoma" w:hAnsi="Tahoma" w:cs="Tahoma"/>
          <w:sz w:val="22"/>
        </w:rPr>
        <w:t>0</w:t>
      </w:r>
      <w:r w:rsidRPr="00760FB4">
        <w:rPr>
          <w:rFonts w:ascii="Tahoma" w:hAnsi="Tahoma" w:cs="Tahoma"/>
          <w:sz w:val="22"/>
        </w:rPr>
        <w:t xml:space="preserve">th September </w:t>
      </w:r>
      <w:r w:rsidR="00430EAD">
        <w:rPr>
          <w:rFonts w:ascii="Tahoma" w:hAnsi="Tahoma" w:cs="Tahoma"/>
          <w:sz w:val="22"/>
        </w:rPr>
        <w:t>2016</w:t>
      </w:r>
    </w:p>
    <w:p w14:paraId="7CE5B6E8" w14:textId="77777777" w:rsidR="009E5A7D" w:rsidRPr="00760FB4" w:rsidRDefault="009E5A7D" w:rsidP="009E5A7D">
      <w:pPr>
        <w:rPr>
          <w:rFonts w:ascii="Tahoma" w:hAnsi="Tahoma" w:cs="Tahoma"/>
          <w:sz w:val="22"/>
        </w:rPr>
      </w:pPr>
    </w:p>
    <w:p w14:paraId="7CE5B6E9" w14:textId="77777777" w:rsidR="009E5A7D" w:rsidRPr="00760FB4" w:rsidRDefault="009E5A7D" w:rsidP="009E5A7D">
      <w:pPr>
        <w:pStyle w:val="Heading1"/>
        <w:rPr>
          <w:rFonts w:ascii="Tahoma" w:hAnsi="Tahoma" w:cs="Tahoma"/>
          <w:sz w:val="22"/>
        </w:rPr>
      </w:pPr>
      <w:r w:rsidRPr="00760FB4">
        <w:rPr>
          <w:rFonts w:ascii="Tahoma" w:hAnsi="Tahoma" w:cs="Tahoma"/>
          <w:sz w:val="22"/>
        </w:rPr>
        <w:t>Ticket Order Form</w:t>
      </w:r>
    </w:p>
    <w:p w14:paraId="7CE5B6EA" w14:textId="77777777" w:rsidR="009E5A7D" w:rsidRPr="00760FB4" w:rsidRDefault="009E5A7D" w:rsidP="009E5A7D">
      <w:pPr>
        <w:rPr>
          <w:rFonts w:ascii="Tahoma" w:hAnsi="Tahoma" w:cs="Tahoma"/>
          <w:sz w:val="22"/>
        </w:rPr>
      </w:pPr>
    </w:p>
    <w:p w14:paraId="7CE5B6EB" w14:textId="77777777" w:rsidR="009E5A7D" w:rsidRPr="00760FB4" w:rsidRDefault="009E5A7D" w:rsidP="009E5A7D">
      <w:pPr>
        <w:rPr>
          <w:rFonts w:ascii="Tahoma" w:hAnsi="Tahoma" w:cs="Tahoma"/>
          <w:sz w:val="22"/>
        </w:rPr>
      </w:pPr>
      <w:r w:rsidRPr="00760FB4">
        <w:rPr>
          <w:rFonts w:ascii="Tahoma" w:hAnsi="Tahoma" w:cs="Tahoma"/>
          <w:sz w:val="22"/>
        </w:rPr>
        <w:t>I / we would like to order ……………………. tickets for the Battle of Britain Reception.</w:t>
      </w:r>
    </w:p>
    <w:p w14:paraId="7CE5B6EC" w14:textId="77777777" w:rsidR="009E5A7D" w:rsidRPr="00760FB4" w:rsidRDefault="009E5A7D" w:rsidP="009E5A7D">
      <w:pPr>
        <w:rPr>
          <w:rFonts w:ascii="Tahoma" w:hAnsi="Tahoma" w:cs="Tahoma"/>
          <w:sz w:val="22"/>
        </w:rPr>
      </w:pPr>
    </w:p>
    <w:p w14:paraId="7CE5B6ED" w14:textId="76AAB8D2" w:rsidR="009E5A7D" w:rsidRPr="00760FB4" w:rsidRDefault="009E5A7D" w:rsidP="009E5A7D">
      <w:pPr>
        <w:rPr>
          <w:rFonts w:ascii="Tahoma" w:hAnsi="Tahoma" w:cs="Tahoma"/>
          <w:sz w:val="22"/>
        </w:rPr>
      </w:pPr>
      <w:r w:rsidRPr="00760FB4">
        <w:rPr>
          <w:rFonts w:ascii="Tahoma" w:hAnsi="Tahoma" w:cs="Tahoma"/>
          <w:sz w:val="22"/>
        </w:rPr>
        <w:t>Enclosed is a cheque for £ ……………………………...  for ……………… tickets (at £</w:t>
      </w:r>
      <w:r w:rsidR="001423BE">
        <w:rPr>
          <w:rFonts w:ascii="Tahoma" w:hAnsi="Tahoma" w:cs="Tahoma"/>
          <w:sz w:val="22"/>
        </w:rPr>
        <w:t>30.00</w:t>
      </w:r>
      <w:r w:rsidRPr="00760FB4">
        <w:rPr>
          <w:rFonts w:ascii="Tahoma" w:hAnsi="Tahoma" w:cs="Tahoma"/>
          <w:sz w:val="22"/>
        </w:rPr>
        <w:t xml:space="preserve"> per ticket).</w:t>
      </w:r>
    </w:p>
    <w:p w14:paraId="7CE5B6EE" w14:textId="77777777" w:rsidR="009E5A7D" w:rsidRPr="00760FB4" w:rsidRDefault="009E5A7D" w:rsidP="009E5A7D">
      <w:pPr>
        <w:rPr>
          <w:rFonts w:ascii="Tahoma" w:hAnsi="Tahoma" w:cs="Tahoma"/>
          <w:sz w:val="22"/>
        </w:rPr>
      </w:pPr>
    </w:p>
    <w:p w14:paraId="7CE5B6EF" w14:textId="77777777" w:rsidR="009E5A7D" w:rsidRPr="00760FB4" w:rsidRDefault="009E5A7D" w:rsidP="009E5A7D">
      <w:pPr>
        <w:rPr>
          <w:rFonts w:ascii="Tahoma" w:hAnsi="Tahoma" w:cs="Tahoma"/>
          <w:sz w:val="22"/>
        </w:rPr>
      </w:pPr>
      <w:r w:rsidRPr="00760FB4">
        <w:rPr>
          <w:rFonts w:ascii="Tahoma" w:hAnsi="Tahoma" w:cs="Tahoma"/>
          <w:sz w:val="22"/>
        </w:rPr>
        <w:t>Guest names:</w:t>
      </w:r>
    </w:p>
    <w:p w14:paraId="7CE5B6F0" w14:textId="77777777" w:rsidR="009E5A7D" w:rsidRPr="00760FB4" w:rsidRDefault="009E5A7D" w:rsidP="009E5A7D">
      <w:pPr>
        <w:rPr>
          <w:rFonts w:ascii="Tahoma" w:hAnsi="Tahoma" w:cs="Tahoma"/>
          <w:sz w:val="22"/>
        </w:rPr>
      </w:pPr>
    </w:p>
    <w:p w14:paraId="7CE5B6F1" w14:textId="77777777" w:rsidR="009E5A7D" w:rsidRPr="00760FB4" w:rsidRDefault="009E5A7D" w:rsidP="009E5A7D">
      <w:pPr>
        <w:rPr>
          <w:rFonts w:ascii="Tahoma" w:hAnsi="Tahoma" w:cs="Tahoma"/>
          <w:sz w:val="22"/>
        </w:rPr>
      </w:pPr>
      <w:r w:rsidRPr="00760FB4">
        <w:rPr>
          <w:rFonts w:ascii="Tahoma" w:hAnsi="Tahoma" w:cs="Tahoma"/>
          <w:sz w:val="22"/>
        </w:rPr>
        <w:t>Rank / title: ………………….</w:t>
      </w:r>
      <w:r w:rsidRPr="00760FB4">
        <w:rPr>
          <w:rFonts w:ascii="Tahoma" w:hAnsi="Tahoma" w:cs="Tahoma"/>
          <w:sz w:val="22"/>
        </w:rPr>
        <w:tab/>
        <w:t>Name: …………………….……………………………………………………….</w:t>
      </w:r>
    </w:p>
    <w:p w14:paraId="7CE5B6F2" w14:textId="77777777" w:rsidR="009E5A7D" w:rsidRPr="00760FB4" w:rsidRDefault="009E5A7D" w:rsidP="009E5A7D">
      <w:pPr>
        <w:rPr>
          <w:rFonts w:ascii="Tahoma" w:hAnsi="Tahoma" w:cs="Tahoma"/>
          <w:sz w:val="22"/>
        </w:rPr>
      </w:pPr>
    </w:p>
    <w:p w14:paraId="7CE5B6F3" w14:textId="77777777" w:rsidR="009E5A7D" w:rsidRPr="00760FB4" w:rsidRDefault="009E5A7D" w:rsidP="009E5A7D">
      <w:pPr>
        <w:rPr>
          <w:rFonts w:ascii="Tahoma" w:hAnsi="Tahoma" w:cs="Tahoma"/>
          <w:sz w:val="22"/>
        </w:rPr>
      </w:pPr>
      <w:r w:rsidRPr="00760FB4">
        <w:rPr>
          <w:rFonts w:ascii="Tahoma" w:hAnsi="Tahoma" w:cs="Tahoma"/>
          <w:sz w:val="22"/>
        </w:rPr>
        <w:t>Rank / title: ………………….</w:t>
      </w:r>
      <w:r w:rsidRPr="00760FB4">
        <w:rPr>
          <w:rFonts w:ascii="Tahoma" w:hAnsi="Tahoma" w:cs="Tahoma"/>
          <w:sz w:val="22"/>
        </w:rPr>
        <w:tab/>
        <w:t>Name: ……………………………………………………………………………..</w:t>
      </w:r>
    </w:p>
    <w:p w14:paraId="7CE5B6F4" w14:textId="77777777" w:rsidR="009E5A7D" w:rsidRPr="00760FB4" w:rsidRDefault="009E5A7D" w:rsidP="009E5A7D">
      <w:pPr>
        <w:rPr>
          <w:rFonts w:ascii="Tahoma" w:hAnsi="Tahoma" w:cs="Tahoma"/>
          <w:sz w:val="22"/>
        </w:rPr>
      </w:pPr>
    </w:p>
    <w:p w14:paraId="7CE5B6F5" w14:textId="77777777" w:rsidR="009E5A7D" w:rsidRPr="00760FB4" w:rsidRDefault="009E5A7D" w:rsidP="009E5A7D">
      <w:pPr>
        <w:rPr>
          <w:rFonts w:ascii="Tahoma" w:hAnsi="Tahoma" w:cs="Tahoma"/>
          <w:sz w:val="22"/>
        </w:rPr>
      </w:pPr>
      <w:r w:rsidRPr="00760FB4">
        <w:rPr>
          <w:rFonts w:ascii="Tahoma" w:hAnsi="Tahoma" w:cs="Tahoma"/>
          <w:sz w:val="22"/>
        </w:rPr>
        <w:t>Rank / title: ………………….</w:t>
      </w:r>
      <w:r w:rsidRPr="00760FB4">
        <w:rPr>
          <w:rFonts w:ascii="Tahoma" w:hAnsi="Tahoma" w:cs="Tahoma"/>
          <w:sz w:val="22"/>
        </w:rPr>
        <w:tab/>
        <w:t>Name: ……………………………………………………………………………..</w:t>
      </w:r>
    </w:p>
    <w:p w14:paraId="7CE5B6F6" w14:textId="77777777" w:rsidR="009E5A7D" w:rsidRPr="00760FB4" w:rsidRDefault="009E5A7D" w:rsidP="009E5A7D">
      <w:pPr>
        <w:rPr>
          <w:rFonts w:ascii="Tahoma" w:hAnsi="Tahoma" w:cs="Tahoma"/>
          <w:sz w:val="22"/>
        </w:rPr>
      </w:pPr>
    </w:p>
    <w:p w14:paraId="7CE5B6F7" w14:textId="77777777" w:rsidR="009E5A7D" w:rsidRPr="00760FB4" w:rsidRDefault="009E5A7D" w:rsidP="009E5A7D">
      <w:pPr>
        <w:rPr>
          <w:rFonts w:ascii="Tahoma" w:hAnsi="Tahoma" w:cs="Tahoma"/>
          <w:sz w:val="22"/>
        </w:rPr>
      </w:pPr>
      <w:r w:rsidRPr="00760FB4">
        <w:rPr>
          <w:rFonts w:ascii="Tahoma" w:hAnsi="Tahoma" w:cs="Tahoma"/>
          <w:sz w:val="22"/>
        </w:rPr>
        <w:t>Rank / title: ………………….</w:t>
      </w:r>
      <w:r w:rsidRPr="00760FB4">
        <w:rPr>
          <w:rFonts w:ascii="Tahoma" w:hAnsi="Tahoma" w:cs="Tahoma"/>
          <w:sz w:val="22"/>
        </w:rPr>
        <w:tab/>
        <w:t>Name: ……………………………………………………………………………..</w:t>
      </w:r>
    </w:p>
    <w:p w14:paraId="7CE5B6F8" w14:textId="77777777" w:rsidR="009E5A7D" w:rsidRPr="00760FB4" w:rsidRDefault="009E5A7D" w:rsidP="009E5A7D">
      <w:pPr>
        <w:rPr>
          <w:rFonts w:ascii="Tahoma" w:hAnsi="Tahoma" w:cs="Tahoma"/>
          <w:sz w:val="22"/>
        </w:rPr>
      </w:pPr>
    </w:p>
    <w:p w14:paraId="7CE5B6F9" w14:textId="77777777" w:rsidR="009E5A7D" w:rsidRPr="00760FB4" w:rsidRDefault="009E5A7D" w:rsidP="009E5A7D">
      <w:pPr>
        <w:rPr>
          <w:rFonts w:ascii="Tahoma" w:hAnsi="Tahoma" w:cs="Tahoma"/>
          <w:sz w:val="22"/>
        </w:rPr>
      </w:pPr>
      <w:r w:rsidRPr="00760FB4">
        <w:rPr>
          <w:rFonts w:ascii="Tahoma" w:hAnsi="Tahoma" w:cs="Tahoma"/>
          <w:sz w:val="22"/>
        </w:rPr>
        <w:t>Rank / title: ………………….</w:t>
      </w:r>
      <w:r w:rsidRPr="00760FB4">
        <w:rPr>
          <w:rFonts w:ascii="Tahoma" w:hAnsi="Tahoma" w:cs="Tahoma"/>
          <w:sz w:val="22"/>
        </w:rPr>
        <w:tab/>
        <w:t>Name: ……………………………………………………………………………..</w:t>
      </w:r>
    </w:p>
    <w:p w14:paraId="7CE5B6FA" w14:textId="77777777" w:rsidR="009E5A7D" w:rsidRPr="00760FB4" w:rsidRDefault="009E5A7D" w:rsidP="009E5A7D">
      <w:pPr>
        <w:rPr>
          <w:rFonts w:ascii="Tahoma" w:hAnsi="Tahoma" w:cs="Tahoma"/>
          <w:sz w:val="22"/>
        </w:rPr>
      </w:pPr>
    </w:p>
    <w:p w14:paraId="7CE5B6FB" w14:textId="77777777" w:rsidR="009E5A7D" w:rsidRPr="00760FB4" w:rsidRDefault="009E5A7D" w:rsidP="009E5A7D">
      <w:pPr>
        <w:rPr>
          <w:rFonts w:ascii="Tahoma" w:hAnsi="Tahoma" w:cs="Tahoma"/>
          <w:sz w:val="22"/>
        </w:rPr>
      </w:pPr>
      <w:r w:rsidRPr="00760FB4">
        <w:rPr>
          <w:rFonts w:ascii="Tahoma" w:hAnsi="Tahoma" w:cs="Tahoma"/>
          <w:sz w:val="22"/>
        </w:rPr>
        <w:t>Rank / title: ………………….</w:t>
      </w:r>
      <w:r w:rsidRPr="00760FB4">
        <w:rPr>
          <w:rFonts w:ascii="Tahoma" w:hAnsi="Tahoma" w:cs="Tahoma"/>
          <w:sz w:val="22"/>
        </w:rPr>
        <w:tab/>
        <w:t>Name: ……………………………………………………………………………..</w:t>
      </w:r>
    </w:p>
    <w:p w14:paraId="7CE5B6FC" w14:textId="77777777" w:rsidR="009E5A7D" w:rsidRPr="00760FB4" w:rsidRDefault="009E5A7D" w:rsidP="009E5A7D">
      <w:pPr>
        <w:rPr>
          <w:rFonts w:ascii="Tahoma" w:hAnsi="Tahoma" w:cs="Tahoma"/>
          <w:sz w:val="22"/>
        </w:rPr>
      </w:pPr>
    </w:p>
    <w:p w14:paraId="7CE5B6FD" w14:textId="77777777" w:rsidR="009E5A7D" w:rsidRPr="00760FB4" w:rsidRDefault="009E5A7D" w:rsidP="009E5A7D">
      <w:pPr>
        <w:rPr>
          <w:rFonts w:ascii="Tahoma" w:hAnsi="Tahoma" w:cs="Tahoma"/>
          <w:sz w:val="22"/>
        </w:rPr>
      </w:pPr>
      <w:r w:rsidRPr="00760FB4">
        <w:rPr>
          <w:rFonts w:ascii="Tahoma" w:hAnsi="Tahoma" w:cs="Tahoma"/>
          <w:sz w:val="22"/>
        </w:rPr>
        <w:t>Rank / title: ………………….</w:t>
      </w:r>
      <w:r w:rsidRPr="00760FB4">
        <w:rPr>
          <w:rFonts w:ascii="Tahoma" w:hAnsi="Tahoma" w:cs="Tahoma"/>
          <w:sz w:val="22"/>
        </w:rPr>
        <w:tab/>
        <w:t>Name: ……………………………………………………………………………..</w:t>
      </w:r>
    </w:p>
    <w:p w14:paraId="7CE5B6FE" w14:textId="77777777" w:rsidR="009E5A7D" w:rsidRPr="00760FB4" w:rsidRDefault="009E5A7D" w:rsidP="009E5A7D">
      <w:pPr>
        <w:rPr>
          <w:rFonts w:ascii="Tahoma" w:hAnsi="Tahoma" w:cs="Tahoma"/>
          <w:sz w:val="22"/>
        </w:rPr>
      </w:pPr>
    </w:p>
    <w:p w14:paraId="7CE5B6FF" w14:textId="77777777" w:rsidR="009E5A7D" w:rsidRPr="00760FB4" w:rsidRDefault="009E5A7D" w:rsidP="009E5A7D">
      <w:pPr>
        <w:rPr>
          <w:rFonts w:ascii="Tahoma" w:hAnsi="Tahoma" w:cs="Tahoma"/>
          <w:sz w:val="22"/>
        </w:rPr>
      </w:pPr>
      <w:r w:rsidRPr="00760FB4">
        <w:rPr>
          <w:rFonts w:ascii="Tahoma" w:hAnsi="Tahoma" w:cs="Tahoma"/>
          <w:sz w:val="22"/>
        </w:rPr>
        <w:t>Rank / title: ………………….</w:t>
      </w:r>
      <w:r w:rsidRPr="00760FB4">
        <w:rPr>
          <w:rFonts w:ascii="Tahoma" w:hAnsi="Tahoma" w:cs="Tahoma"/>
          <w:sz w:val="22"/>
        </w:rPr>
        <w:tab/>
        <w:t>Name: ……………………………………………………………………………..</w:t>
      </w:r>
    </w:p>
    <w:p w14:paraId="7CE5B700" w14:textId="77777777" w:rsidR="009E5A7D" w:rsidRPr="00760FB4" w:rsidRDefault="009E5A7D" w:rsidP="009E5A7D">
      <w:pPr>
        <w:rPr>
          <w:rFonts w:ascii="Tahoma" w:hAnsi="Tahoma" w:cs="Tahoma"/>
          <w:sz w:val="22"/>
        </w:rPr>
      </w:pPr>
    </w:p>
    <w:p w14:paraId="7CE5B701" w14:textId="77777777" w:rsidR="009E5A7D" w:rsidRPr="00760FB4" w:rsidRDefault="009E5A7D" w:rsidP="009E5A7D">
      <w:pPr>
        <w:rPr>
          <w:rFonts w:ascii="Tahoma" w:hAnsi="Tahoma" w:cs="Tahoma"/>
          <w:sz w:val="22"/>
        </w:rPr>
      </w:pPr>
    </w:p>
    <w:p w14:paraId="7CE5B702" w14:textId="77777777" w:rsidR="009E5A7D" w:rsidRDefault="009E5A7D" w:rsidP="009E5A7D">
      <w:pPr>
        <w:jc w:val="both"/>
        <w:rPr>
          <w:rFonts w:ascii="Tahoma" w:hAnsi="Tahoma" w:cs="Tahoma"/>
          <w:sz w:val="22"/>
        </w:rPr>
      </w:pPr>
      <w:r w:rsidRPr="00760FB4">
        <w:rPr>
          <w:rFonts w:ascii="Tahoma" w:hAnsi="Tahoma" w:cs="Tahoma"/>
          <w:sz w:val="22"/>
        </w:rPr>
        <w:t xml:space="preserve">For extra guests, </w:t>
      </w:r>
      <w:bookmarkStart w:id="0" w:name="_GoBack"/>
      <w:r w:rsidRPr="00760FB4">
        <w:rPr>
          <w:rFonts w:ascii="Tahoma" w:hAnsi="Tahoma" w:cs="Tahoma"/>
          <w:sz w:val="22"/>
        </w:rPr>
        <w:t xml:space="preserve">please list names overleaf.  Ticket numbers are limited so please apply early.  Cheques should be made payable to:  </w:t>
      </w:r>
      <w:r w:rsidRPr="00760FB4">
        <w:rPr>
          <w:rFonts w:ascii="Tahoma" w:hAnsi="Tahoma" w:cs="Tahoma"/>
          <w:b/>
          <w:bCs/>
          <w:sz w:val="22"/>
        </w:rPr>
        <w:t>2427 (Biggin Hill) Sqn ATC</w:t>
      </w:r>
      <w:r w:rsidRPr="00760FB4">
        <w:rPr>
          <w:rFonts w:ascii="Tahoma" w:hAnsi="Tahoma" w:cs="Tahoma"/>
          <w:bCs/>
          <w:sz w:val="22"/>
        </w:rPr>
        <w:t xml:space="preserve">. This completed Order Form and cheque should be </w:t>
      </w:r>
      <w:r w:rsidRPr="00760FB4">
        <w:rPr>
          <w:rFonts w:ascii="Tahoma" w:hAnsi="Tahoma" w:cs="Tahoma"/>
          <w:sz w:val="22"/>
        </w:rPr>
        <w:t>sent to:</w:t>
      </w:r>
    </w:p>
    <w:bookmarkEnd w:id="0"/>
    <w:p w14:paraId="7CE5B703" w14:textId="77777777" w:rsidR="00560481" w:rsidRPr="00760FB4" w:rsidRDefault="00560481" w:rsidP="009E5A7D">
      <w:pPr>
        <w:jc w:val="both"/>
        <w:rPr>
          <w:rFonts w:ascii="Tahoma" w:hAnsi="Tahoma" w:cs="Tahoma"/>
          <w:sz w:val="22"/>
        </w:rPr>
      </w:pPr>
    </w:p>
    <w:p w14:paraId="7CE5B704" w14:textId="77777777" w:rsidR="009E5A7D" w:rsidRPr="00560481" w:rsidRDefault="009E5A7D" w:rsidP="009E5A7D">
      <w:pPr>
        <w:jc w:val="both"/>
        <w:rPr>
          <w:rFonts w:ascii="Tahoma" w:hAnsi="Tahoma" w:cs="Tahoma"/>
          <w:b/>
          <w:sz w:val="22"/>
        </w:rPr>
      </w:pPr>
      <w:r w:rsidRPr="00560481">
        <w:rPr>
          <w:rFonts w:ascii="Tahoma" w:hAnsi="Tahoma" w:cs="Tahoma"/>
          <w:b/>
          <w:sz w:val="22"/>
        </w:rPr>
        <w:t xml:space="preserve">PMC 2427 Squadron, c/o 9 </w:t>
      </w:r>
      <w:proofErr w:type="spellStart"/>
      <w:r w:rsidRPr="00560481">
        <w:rPr>
          <w:rFonts w:ascii="Tahoma" w:hAnsi="Tahoma" w:cs="Tahoma"/>
          <w:b/>
          <w:sz w:val="22"/>
        </w:rPr>
        <w:t>Willersley</w:t>
      </w:r>
      <w:proofErr w:type="spellEnd"/>
      <w:r w:rsidRPr="00560481">
        <w:rPr>
          <w:rFonts w:ascii="Tahoma" w:hAnsi="Tahoma" w:cs="Tahoma"/>
          <w:b/>
          <w:sz w:val="22"/>
        </w:rPr>
        <w:t xml:space="preserve"> Avenue, Orpington, Kent BR6 9RT.</w:t>
      </w:r>
    </w:p>
    <w:p w14:paraId="7CE5B705" w14:textId="77777777" w:rsidR="009E5A7D" w:rsidRPr="00560481" w:rsidRDefault="009E5A7D" w:rsidP="009E5A7D">
      <w:pPr>
        <w:jc w:val="both"/>
        <w:rPr>
          <w:rFonts w:ascii="Tahoma" w:hAnsi="Tahoma" w:cs="Tahoma"/>
          <w:b/>
          <w:sz w:val="22"/>
        </w:rPr>
      </w:pPr>
    </w:p>
    <w:p w14:paraId="7CE5B706" w14:textId="77777777" w:rsidR="009E5A7D" w:rsidRPr="00760FB4" w:rsidRDefault="009E5A7D" w:rsidP="009E5A7D">
      <w:pPr>
        <w:rPr>
          <w:rFonts w:ascii="Tahoma" w:hAnsi="Tahoma" w:cs="Tahoma"/>
          <w:sz w:val="22"/>
        </w:rPr>
      </w:pPr>
      <w:r w:rsidRPr="00760FB4">
        <w:rPr>
          <w:rFonts w:ascii="Tahoma" w:hAnsi="Tahoma" w:cs="Tahoma"/>
          <w:sz w:val="22"/>
        </w:rPr>
        <w:t>Name &amp; Add</w:t>
      </w:r>
      <w:r w:rsidR="00560481">
        <w:rPr>
          <w:rFonts w:ascii="Tahoma" w:hAnsi="Tahoma" w:cs="Tahoma"/>
          <w:sz w:val="22"/>
        </w:rPr>
        <w:t>ress to which tickets should be s</w:t>
      </w:r>
      <w:r w:rsidRPr="00760FB4">
        <w:rPr>
          <w:rFonts w:ascii="Tahoma" w:hAnsi="Tahoma" w:cs="Tahoma"/>
          <w:sz w:val="22"/>
        </w:rPr>
        <w:t>ent:</w:t>
      </w:r>
      <w:r w:rsidR="00560481">
        <w:rPr>
          <w:rFonts w:ascii="Tahoma" w:hAnsi="Tahoma" w:cs="Tahoma"/>
          <w:sz w:val="22"/>
        </w:rPr>
        <w:t xml:space="preserve"> </w:t>
      </w:r>
      <w:r w:rsidRPr="00760FB4">
        <w:rPr>
          <w:rFonts w:ascii="Tahoma" w:hAnsi="Tahoma" w:cs="Tahoma"/>
          <w:sz w:val="22"/>
        </w:rPr>
        <w:t>..................…………………………………………</w:t>
      </w:r>
    </w:p>
    <w:p w14:paraId="7CE5B707" w14:textId="77777777" w:rsidR="009E5A7D" w:rsidRPr="00760FB4" w:rsidRDefault="009E5A7D" w:rsidP="009E5A7D">
      <w:pPr>
        <w:rPr>
          <w:rFonts w:ascii="Tahoma" w:hAnsi="Tahoma" w:cs="Tahoma"/>
          <w:sz w:val="22"/>
        </w:rPr>
      </w:pPr>
    </w:p>
    <w:p w14:paraId="7CE5B708" w14:textId="77777777" w:rsidR="009E5A7D" w:rsidRPr="00760FB4" w:rsidRDefault="009E5A7D" w:rsidP="009E5A7D">
      <w:pPr>
        <w:rPr>
          <w:rFonts w:ascii="Tahoma" w:hAnsi="Tahoma" w:cs="Tahoma"/>
          <w:sz w:val="22"/>
        </w:rPr>
      </w:pPr>
      <w:r w:rsidRPr="00760FB4">
        <w:rPr>
          <w:rFonts w:ascii="Tahoma" w:hAnsi="Tahoma" w:cs="Tahoma"/>
          <w:sz w:val="22"/>
        </w:rPr>
        <w:t>………………………………………………………………………Email.............…………………………………</w:t>
      </w:r>
      <w:r w:rsidR="00560481">
        <w:rPr>
          <w:rFonts w:ascii="Tahoma" w:hAnsi="Tahoma" w:cs="Tahoma"/>
          <w:sz w:val="22"/>
        </w:rPr>
        <w:t>……</w:t>
      </w:r>
    </w:p>
    <w:p w14:paraId="7CE5B709" w14:textId="77777777" w:rsidR="009E5A7D" w:rsidRPr="00760FB4" w:rsidRDefault="009E5A7D" w:rsidP="009E5A7D">
      <w:pPr>
        <w:rPr>
          <w:rFonts w:ascii="Tahoma" w:hAnsi="Tahoma" w:cs="Tahoma"/>
          <w:sz w:val="22"/>
        </w:rPr>
      </w:pPr>
      <w:r w:rsidRPr="00760FB4">
        <w:rPr>
          <w:rFonts w:ascii="Tahoma" w:hAnsi="Tahoma" w:cs="Tahoma"/>
          <w:sz w:val="22"/>
        </w:rPr>
        <w:t>Dress is:  Mess kit, interim mess kit, dinner or dark lounge suit with decorations and equivalent for ladies.</w:t>
      </w:r>
    </w:p>
    <w:p w14:paraId="7CE5B70A" w14:textId="77777777" w:rsidR="009E5A7D" w:rsidRPr="00760FB4" w:rsidRDefault="009E5A7D" w:rsidP="009E5A7D">
      <w:pPr>
        <w:rPr>
          <w:rFonts w:ascii="Tahoma" w:hAnsi="Tahoma" w:cs="Tahoma"/>
          <w:sz w:val="22"/>
        </w:rPr>
      </w:pPr>
    </w:p>
    <w:p w14:paraId="7CE5B70B" w14:textId="079524D7" w:rsidR="009E5A7D" w:rsidRPr="00760FB4" w:rsidRDefault="009E5A7D" w:rsidP="009E5A7D">
      <w:pPr>
        <w:rPr>
          <w:rFonts w:ascii="Tahoma" w:hAnsi="Tahoma" w:cs="Tahoma"/>
          <w:b/>
          <w:sz w:val="20"/>
        </w:rPr>
      </w:pPr>
      <w:r w:rsidRPr="00760FB4">
        <w:rPr>
          <w:rFonts w:ascii="Tahoma" w:hAnsi="Tahoma" w:cs="Tahoma"/>
          <w:sz w:val="22"/>
        </w:rPr>
        <w:t xml:space="preserve">Please note the event begins at 1745hrs prompt.  Parking is limited to those who require assistance.  Please indicate if you require disability parking.  </w:t>
      </w:r>
      <w:r w:rsidRPr="00760FB4">
        <w:rPr>
          <w:rFonts w:ascii="Tahoma" w:hAnsi="Tahoma" w:cs="Tahoma"/>
          <w:b/>
          <w:sz w:val="22"/>
        </w:rPr>
        <w:t>Tickets will be distributed from the 1st September 201</w:t>
      </w:r>
      <w:r w:rsidR="00430EAD">
        <w:rPr>
          <w:rFonts w:ascii="Tahoma" w:hAnsi="Tahoma" w:cs="Tahoma"/>
          <w:b/>
          <w:sz w:val="22"/>
        </w:rPr>
        <w:t>6</w:t>
      </w:r>
      <w:r w:rsidRPr="00760FB4">
        <w:rPr>
          <w:rFonts w:ascii="Tahoma" w:hAnsi="Tahoma" w:cs="Tahoma"/>
          <w:b/>
          <w:sz w:val="22"/>
        </w:rPr>
        <w:t>.   RSVP by 1</w:t>
      </w:r>
      <w:r w:rsidRPr="00760FB4">
        <w:rPr>
          <w:rFonts w:ascii="Tahoma" w:hAnsi="Tahoma" w:cs="Tahoma"/>
          <w:b/>
          <w:sz w:val="22"/>
          <w:vertAlign w:val="superscript"/>
        </w:rPr>
        <w:t>st</w:t>
      </w:r>
      <w:r w:rsidRPr="00760FB4">
        <w:rPr>
          <w:rFonts w:ascii="Tahoma" w:hAnsi="Tahoma" w:cs="Tahoma"/>
          <w:b/>
          <w:sz w:val="22"/>
        </w:rPr>
        <w:t xml:space="preserve"> Sept please.</w:t>
      </w:r>
    </w:p>
    <w:p w14:paraId="7CE5B70C" w14:textId="77777777" w:rsidR="006564AE" w:rsidRDefault="006564AE" w:rsidP="00FF0DF5">
      <w:pPr>
        <w:pStyle w:val="Header"/>
        <w:tabs>
          <w:tab w:val="clear" w:pos="4153"/>
          <w:tab w:val="clear" w:pos="8306"/>
        </w:tabs>
        <w:jc w:val="both"/>
        <w:rPr>
          <w:rFonts w:ascii="Century Schoolbook" w:hAnsi="Century Schoolbook"/>
        </w:rPr>
      </w:pPr>
    </w:p>
    <w:sectPr w:rsidR="006564AE" w:rsidSect="00612BE8">
      <w:headerReference w:type="even" r:id="rId8"/>
      <w:headerReference w:type="default" r:id="rId9"/>
      <w:headerReference w:type="first" r:id="rId10"/>
      <w:footerReference w:type="first" r:id="rId11"/>
      <w:pgSz w:w="11906" w:h="16838" w:code="9"/>
      <w:pgMar w:top="851" w:right="851" w:bottom="851" w:left="851" w:header="357" w:footer="5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E5B70F" w14:textId="77777777" w:rsidR="008648D6" w:rsidRDefault="008648D6">
      <w:r>
        <w:separator/>
      </w:r>
    </w:p>
  </w:endnote>
  <w:endnote w:type="continuationSeparator" w:id="0">
    <w:p w14:paraId="7CE5B710" w14:textId="77777777" w:rsidR="008648D6" w:rsidRDefault="00864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5B71D" w14:textId="77777777" w:rsidR="00D77AE0" w:rsidRPr="00612BE8" w:rsidRDefault="00485C08" w:rsidP="00612BE8">
    <w:pPr>
      <w:tabs>
        <w:tab w:val="left" w:pos="4678"/>
      </w:tabs>
      <w:spacing w:before="160"/>
      <w:rPr>
        <w:rFonts w:ascii="Tahoma" w:hAnsi="Tahoma" w:cs="Tahoma"/>
        <w:sz w:val="20"/>
        <w:szCs w:val="20"/>
      </w:rPr>
    </w:pPr>
    <w:r w:rsidRPr="00612BE8">
      <w:rPr>
        <w:rFonts w:ascii="Tahoma" w:hAnsi="Tahoma" w:cs="Tahoma"/>
        <w:noProof/>
        <w:sz w:val="20"/>
        <w:szCs w:val="20"/>
        <w:lang w:eastAsia="en-GB"/>
      </w:rPr>
      <w:drawing>
        <wp:anchor distT="0" distB="0" distL="114300" distR="114300" simplePos="0" relativeHeight="251657728" behindDoc="1" locked="0" layoutInCell="1" allowOverlap="1" wp14:anchorId="7CE5B722" wp14:editId="7CE5B723">
          <wp:simplePos x="0" y="0"/>
          <wp:positionH relativeFrom="column">
            <wp:posOffset>2743200</wp:posOffset>
          </wp:positionH>
          <wp:positionV relativeFrom="paragraph">
            <wp:posOffset>-815975</wp:posOffset>
          </wp:positionV>
          <wp:extent cx="972820" cy="884555"/>
          <wp:effectExtent l="0" t="0" r="0" b="0"/>
          <wp:wrapTight wrapText="bothSides">
            <wp:wrapPolygon edited="0">
              <wp:start x="0" y="0"/>
              <wp:lineTo x="0" y="20933"/>
              <wp:lineTo x="21149" y="20933"/>
              <wp:lineTo x="21149" y="0"/>
              <wp:lineTo x="0" y="0"/>
            </wp:wrapPolygon>
          </wp:wrapTight>
          <wp:docPr id="3" name="Picture 3" descr="Inves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vest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820" cy="884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BE8">
      <w:rPr>
        <w:rFonts w:ascii="Tahoma" w:hAnsi="Tahoma" w:cs="Tahoma"/>
        <w:noProof/>
        <w:sz w:val="20"/>
        <w:szCs w:val="20"/>
        <w:lang w:eastAsia="en-GB"/>
      </w:rPr>
      <w:drawing>
        <wp:anchor distT="0" distB="0" distL="114300" distR="114300" simplePos="0" relativeHeight="251656704" behindDoc="1" locked="0" layoutInCell="1" allowOverlap="1" wp14:anchorId="7CE5B724" wp14:editId="7CE5B725">
          <wp:simplePos x="0" y="0"/>
          <wp:positionH relativeFrom="column">
            <wp:posOffset>0</wp:posOffset>
          </wp:positionH>
          <wp:positionV relativeFrom="paragraph">
            <wp:posOffset>-615950</wp:posOffset>
          </wp:positionV>
          <wp:extent cx="579755" cy="791845"/>
          <wp:effectExtent l="0" t="0" r="0" b="0"/>
          <wp:wrapTight wrapText="bothSides">
            <wp:wrapPolygon edited="0">
              <wp:start x="0" y="0"/>
              <wp:lineTo x="0" y="21306"/>
              <wp:lineTo x="20583" y="21306"/>
              <wp:lineTo x="20583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755" cy="79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BE8">
      <w:rPr>
        <w:rFonts w:ascii="Tahoma" w:hAnsi="Tahoma" w:cs="Tahoma"/>
        <w:noProof/>
        <w:sz w:val="20"/>
        <w:szCs w:val="20"/>
        <w:lang w:eastAsia="en-GB"/>
      </w:rPr>
      <w:drawing>
        <wp:anchor distT="0" distB="0" distL="114300" distR="114300" simplePos="0" relativeHeight="251655680" behindDoc="0" locked="0" layoutInCell="1" allowOverlap="1" wp14:anchorId="7CE5B726" wp14:editId="7CE5B727">
          <wp:simplePos x="0" y="0"/>
          <wp:positionH relativeFrom="column">
            <wp:posOffset>5829300</wp:posOffset>
          </wp:positionH>
          <wp:positionV relativeFrom="paragraph">
            <wp:posOffset>-615950</wp:posOffset>
          </wp:positionV>
          <wp:extent cx="636905" cy="791845"/>
          <wp:effectExtent l="0" t="0" r="0" b="0"/>
          <wp:wrapSquare wrapText="bothSides"/>
          <wp:docPr id="1" name="Picture 1" descr="Kent_Cre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nt_Crest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6905" cy="79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12BE8">
      <w:rPr>
        <w:rFonts w:ascii="Tahoma" w:hAnsi="Tahoma" w:cs="Tahoma"/>
        <w:sz w:val="20"/>
        <w:szCs w:val="20"/>
      </w:rPr>
      <w:t xml:space="preserve">                 </w:t>
    </w:r>
    <w:r w:rsidR="00F47889" w:rsidRPr="00612BE8">
      <w:rPr>
        <w:rFonts w:ascii="Tahoma" w:hAnsi="Tahoma" w:cs="Tahoma"/>
        <w:sz w:val="20"/>
        <w:szCs w:val="20"/>
      </w:rPr>
      <w:t>(01959) 570426</w:t>
    </w:r>
    <w:r w:rsidR="00F47889" w:rsidRPr="00612BE8">
      <w:rPr>
        <w:rFonts w:ascii="Tahoma" w:hAnsi="Tahoma" w:cs="Tahoma"/>
        <w:sz w:val="20"/>
        <w:szCs w:val="20"/>
      </w:rPr>
      <w:tab/>
    </w:r>
    <w:r w:rsidR="00760FB4">
      <w:rPr>
        <w:rFonts w:ascii="Tahoma" w:hAnsi="Tahoma" w:cs="Tahoma"/>
        <w:sz w:val="20"/>
        <w:szCs w:val="20"/>
      </w:rPr>
      <w:tab/>
    </w:r>
    <w:r w:rsidR="00760FB4">
      <w:rPr>
        <w:rFonts w:ascii="Tahoma" w:hAnsi="Tahoma" w:cs="Tahoma"/>
        <w:sz w:val="20"/>
        <w:szCs w:val="20"/>
      </w:rPr>
      <w:tab/>
    </w:r>
    <w:r w:rsidR="00C95E5C">
      <w:rPr>
        <w:rFonts w:ascii="Tahoma" w:hAnsi="Tahoma" w:cs="Tahoma"/>
        <w:sz w:val="20"/>
        <w:szCs w:val="20"/>
      </w:rPr>
      <w:t>www.</w:t>
    </w:r>
    <w:r w:rsidR="00760FB4">
      <w:rPr>
        <w:rFonts w:ascii="Tahoma" w:hAnsi="Tahoma" w:cs="Tahoma"/>
        <w:sz w:val="20"/>
        <w:szCs w:val="20"/>
      </w:rPr>
      <w:t>battleofbritainreception.co.uk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E5B70D" w14:textId="77777777" w:rsidR="008648D6" w:rsidRDefault="008648D6">
      <w:r>
        <w:separator/>
      </w:r>
    </w:p>
  </w:footnote>
  <w:footnote w:type="continuationSeparator" w:id="0">
    <w:p w14:paraId="7CE5B70E" w14:textId="77777777" w:rsidR="008648D6" w:rsidRDefault="008648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5B711" w14:textId="77777777" w:rsidR="00D77AE0" w:rsidRDefault="00D77AE0">
    <w:pPr>
      <w:pStyle w:val="Header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5B712" w14:textId="77777777" w:rsidR="00D77AE0" w:rsidRDefault="00D77AE0">
    <w:pPr>
      <w:jc w:val="center"/>
      <w:rPr>
        <w:rFonts w:ascii="Arial" w:hAnsi="Arial"/>
        <w:sz w:val="20"/>
        <w:lang w:val="en-US"/>
      </w:rPr>
    </w:pPr>
    <w:r>
      <w:rPr>
        <w:rFonts w:ascii="Arial" w:hAnsi="Arial"/>
        <w:sz w:val="20"/>
      </w:rPr>
      <w:t xml:space="preserve">2427 (Biggin Hill) Squadron Air Training Corps - </w:t>
    </w:r>
    <w:r>
      <w:rPr>
        <w:rFonts w:ascii="Arial" w:hAnsi="Arial"/>
        <w:sz w:val="20"/>
        <w:lang w:val="en-US"/>
      </w:rPr>
      <w:t xml:space="preserve">Page </w:t>
    </w:r>
    <w:r>
      <w:rPr>
        <w:rFonts w:ascii="Arial" w:hAnsi="Arial"/>
        <w:sz w:val="20"/>
        <w:lang w:val="en-US"/>
      </w:rPr>
      <w:fldChar w:fldCharType="begin"/>
    </w:r>
    <w:r>
      <w:rPr>
        <w:rFonts w:ascii="Arial" w:hAnsi="Arial"/>
        <w:sz w:val="20"/>
        <w:lang w:val="en-US"/>
      </w:rPr>
      <w:instrText xml:space="preserve"> PAGE </w:instrText>
    </w:r>
    <w:r>
      <w:rPr>
        <w:rFonts w:ascii="Arial" w:hAnsi="Arial"/>
        <w:sz w:val="20"/>
        <w:lang w:val="en-US"/>
      </w:rPr>
      <w:fldChar w:fldCharType="separate"/>
    </w:r>
    <w:r w:rsidR="00612BE8">
      <w:rPr>
        <w:rFonts w:ascii="Arial" w:hAnsi="Arial"/>
        <w:noProof/>
        <w:sz w:val="20"/>
        <w:lang w:val="en-US"/>
      </w:rPr>
      <w:t>2</w:t>
    </w:r>
    <w:r>
      <w:rPr>
        <w:rFonts w:ascii="Arial" w:hAnsi="Arial"/>
        <w:sz w:val="20"/>
        <w:lang w:val="en-US"/>
      </w:rPr>
      <w:fldChar w:fldCharType="end"/>
    </w:r>
    <w:r>
      <w:rPr>
        <w:rFonts w:ascii="Arial" w:hAnsi="Arial"/>
        <w:sz w:val="20"/>
        <w:lang w:val="en-US"/>
      </w:rPr>
      <w:t xml:space="preserve"> of </w:t>
    </w:r>
    <w:r>
      <w:rPr>
        <w:rFonts w:ascii="Arial" w:hAnsi="Arial"/>
        <w:sz w:val="20"/>
        <w:lang w:val="en-US"/>
      </w:rPr>
      <w:fldChar w:fldCharType="begin"/>
    </w:r>
    <w:r>
      <w:rPr>
        <w:rFonts w:ascii="Arial" w:hAnsi="Arial"/>
        <w:sz w:val="20"/>
        <w:lang w:val="en-US"/>
      </w:rPr>
      <w:instrText xml:space="preserve"> NUMPAGES </w:instrText>
    </w:r>
    <w:r>
      <w:rPr>
        <w:rFonts w:ascii="Arial" w:hAnsi="Arial"/>
        <w:sz w:val="20"/>
        <w:lang w:val="en-US"/>
      </w:rPr>
      <w:fldChar w:fldCharType="separate"/>
    </w:r>
    <w:r w:rsidR="00F801CE">
      <w:rPr>
        <w:rFonts w:ascii="Arial" w:hAnsi="Arial"/>
        <w:noProof/>
        <w:sz w:val="20"/>
        <w:lang w:val="en-US"/>
      </w:rPr>
      <w:t>1</w:t>
    </w:r>
    <w:r>
      <w:rPr>
        <w:rFonts w:ascii="Arial" w:hAnsi="Arial"/>
        <w:sz w:val="20"/>
        <w:lang w:val="en-US"/>
      </w:rPr>
      <w:fldChar w:fldCharType="end"/>
    </w:r>
  </w:p>
  <w:p w14:paraId="7CE5B713" w14:textId="77777777" w:rsidR="00D77AE0" w:rsidRDefault="00D77AE0">
    <w:pPr>
      <w:jc w:val="center"/>
      <w:rPr>
        <w:rFonts w:ascii="Arial" w:hAnsi="Arial"/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5B714" w14:textId="77777777" w:rsidR="00D77AE0" w:rsidRPr="006C5569" w:rsidRDefault="00485C08">
    <w:pPr>
      <w:ind w:left="-540"/>
      <w:rPr>
        <w:rFonts w:ascii="Century Schoolbook" w:hAnsi="Century Schoolbook"/>
        <w:b/>
        <w:color w:val="000000"/>
        <w:sz w:val="22"/>
        <w:szCs w:val="22"/>
      </w:rPr>
    </w:pPr>
    <w:r>
      <w:rPr>
        <w:noProof/>
        <w:lang w:eastAsia="en-GB"/>
      </w:rPr>
      <w:drawing>
        <wp:anchor distT="0" distB="0" distL="114300" distR="114300" simplePos="0" relativeHeight="251659776" behindDoc="1" locked="0" layoutInCell="1" allowOverlap="1" wp14:anchorId="7CE5B71E" wp14:editId="7CE5B71F">
          <wp:simplePos x="0" y="0"/>
          <wp:positionH relativeFrom="column">
            <wp:posOffset>2630170</wp:posOffset>
          </wp:positionH>
          <wp:positionV relativeFrom="paragraph">
            <wp:posOffset>120650</wp:posOffset>
          </wp:positionV>
          <wp:extent cx="1085850" cy="1304925"/>
          <wp:effectExtent l="0" t="0" r="0" b="0"/>
          <wp:wrapTight wrapText="bothSides">
            <wp:wrapPolygon edited="0">
              <wp:start x="0" y="0"/>
              <wp:lineTo x="0" y="21442"/>
              <wp:lineTo x="21221" y="21442"/>
              <wp:lineTo x="21221" y="0"/>
              <wp:lineTo x="0" y="0"/>
            </wp:wrapPolygon>
          </wp:wrapTight>
          <wp:docPr id="5" name="Picture 5" descr="2427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2427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304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8752" behindDoc="1" locked="0" layoutInCell="1" allowOverlap="1" wp14:anchorId="7CE5B720" wp14:editId="7CE5B721">
          <wp:simplePos x="0" y="0"/>
          <wp:positionH relativeFrom="column">
            <wp:posOffset>4540885</wp:posOffset>
          </wp:positionH>
          <wp:positionV relativeFrom="paragraph">
            <wp:posOffset>124460</wp:posOffset>
          </wp:positionV>
          <wp:extent cx="1925320" cy="1301115"/>
          <wp:effectExtent l="0" t="0" r="0" b="0"/>
          <wp:wrapTight wrapText="bothSides">
            <wp:wrapPolygon edited="0">
              <wp:start x="0" y="0"/>
              <wp:lineTo x="0" y="21189"/>
              <wp:lineTo x="21372" y="21189"/>
              <wp:lineTo x="21372" y="0"/>
              <wp:lineTo x="0" y="0"/>
            </wp:wrapPolygon>
          </wp:wrapTight>
          <wp:docPr id="4" name="Picture 4" descr="20110119 - ACO Corporate ID logo square - u - hdm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20110119 - ACO Corporate ID logo square - u - hdm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5320" cy="1301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E5B715" w14:textId="77777777" w:rsidR="000432B0" w:rsidRDefault="000432B0">
    <w:pPr>
      <w:rPr>
        <w:rFonts w:ascii="Tahoma" w:hAnsi="Tahoma" w:cs="Tahoma"/>
        <w:b/>
        <w:color w:val="000000"/>
        <w:sz w:val="22"/>
        <w:szCs w:val="22"/>
      </w:rPr>
    </w:pPr>
  </w:p>
  <w:p w14:paraId="7CE5B716" w14:textId="77777777" w:rsidR="00D77AE0" w:rsidRPr="00C63261" w:rsidRDefault="00D77AE0">
    <w:pPr>
      <w:rPr>
        <w:rFonts w:ascii="Tahoma" w:hAnsi="Tahoma" w:cs="Tahoma"/>
        <w:b/>
        <w:color w:val="000000"/>
        <w:sz w:val="22"/>
        <w:szCs w:val="22"/>
      </w:rPr>
    </w:pPr>
    <w:r w:rsidRPr="00C63261">
      <w:rPr>
        <w:rFonts w:ascii="Tahoma" w:hAnsi="Tahoma" w:cs="Tahoma"/>
        <w:b/>
        <w:color w:val="000000"/>
        <w:sz w:val="22"/>
        <w:szCs w:val="22"/>
      </w:rPr>
      <w:t>2427 (Biggin Hill) Squadron</w:t>
    </w:r>
    <w:r w:rsidR="009E4DD8" w:rsidRPr="00C63261">
      <w:rPr>
        <w:rFonts w:ascii="Tahoma" w:hAnsi="Tahoma" w:cs="Tahoma"/>
        <w:b/>
        <w:color w:val="000000"/>
        <w:sz w:val="22"/>
        <w:szCs w:val="22"/>
      </w:rPr>
      <w:t xml:space="preserve"> ATC</w:t>
    </w:r>
  </w:p>
  <w:p w14:paraId="7CE5B717" w14:textId="77777777" w:rsidR="00D77AE0" w:rsidRPr="00C63261" w:rsidRDefault="00D77AE0">
    <w:pPr>
      <w:rPr>
        <w:rFonts w:ascii="Tahoma" w:hAnsi="Tahoma" w:cs="Tahoma"/>
        <w:color w:val="000000"/>
        <w:sz w:val="22"/>
        <w:szCs w:val="22"/>
      </w:rPr>
    </w:pPr>
    <w:r w:rsidRPr="00C63261">
      <w:rPr>
        <w:rFonts w:ascii="Tahoma" w:hAnsi="Tahoma" w:cs="Tahoma"/>
        <w:color w:val="000000"/>
        <w:sz w:val="22"/>
        <w:szCs w:val="22"/>
      </w:rPr>
      <w:t>Royal Air Force Enclave</w:t>
    </w:r>
  </w:p>
  <w:p w14:paraId="7CE5B718" w14:textId="77777777" w:rsidR="008A0A1F" w:rsidRPr="00C63261" w:rsidRDefault="008A0A1F">
    <w:pPr>
      <w:rPr>
        <w:rFonts w:ascii="Tahoma" w:hAnsi="Tahoma" w:cs="Tahoma"/>
        <w:color w:val="000000"/>
        <w:sz w:val="22"/>
        <w:szCs w:val="22"/>
      </w:rPr>
    </w:pPr>
    <w:r w:rsidRPr="00C63261">
      <w:rPr>
        <w:rFonts w:ascii="Tahoma" w:hAnsi="Tahoma" w:cs="Tahoma"/>
        <w:color w:val="000000"/>
        <w:sz w:val="22"/>
        <w:szCs w:val="22"/>
      </w:rPr>
      <w:t>Main Road</w:t>
    </w:r>
  </w:p>
  <w:p w14:paraId="7CE5B719" w14:textId="77777777" w:rsidR="00D77AE0" w:rsidRPr="00C63261" w:rsidRDefault="00D77AE0">
    <w:pPr>
      <w:rPr>
        <w:rFonts w:ascii="Tahoma" w:hAnsi="Tahoma" w:cs="Tahoma"/>
        <w:color w:val="000000"/>
        <w:sz w:val="22"/>
        <w:szCs w:val="22"/>
      </w:rPr>
    </w:pPr>
    <w:r w:rsidRPr="00C63261">
      <w:rPr>
        <w:rFonts w:ascii="Tahoma" w:hAnsi="Tahoma" w:cs="Tahoma"/>
        <w:color w:val="000000"/>
        <w:sz w:val="22"/>
        <w:szCs w:val="22"/>
      </w:rPr>
      <w:t>Biggin Hill</w:t>
    </w:r>
  </w:p>
  <w:p w14:paraId="7CE5B71A" w14:textId="77777777" w:rsidR="008A0A1F" w:rsidRPr="00C63261" w:rsidRDefault="008A0A1F">
    <w:pPr>
      <w:rPr>
        <w:rFonts w:ascii="Tahoma" w:hAnsi="Tahoma" w:cs="Tahoma"/>
        <w:color w:val="000000"/>
        <w:sz w:val="22"/>
        <w:szCs w:val="22"/>
      </w:rPr>
    </w:pPr>
    <w:r w:rsidRPr="00C63261">
      <w:rPr>
        <w:rFonts w:ascii="Tahoma" w:hAnsi="Tahoma" w:cs="Tahoma"/>
        <w:color w:val="000000"/>
        <w:sz w:val="22"/>
        <w:szCs w:val="22"/>
      </w:rPr>
      <w:t>TN16 3EJ</w:t>
    </w:r>
  </w:p>
  <w:p w14:paraId="7CE5B71B" w14:textId="77777777" w:rsidR="00D77AE0" w:rsidRDefault="00D77AE0">
    <w:pPr>
      <w:ind w:left="-540"/>
      <w:rPr>
        <w:rFonts w:ascii="Arial Narrow" w:hAnsi="Arial Narrow"/>
        <w:i/>
        <w:color w:val="000000"/>
      </w:rPr>
    </w:pPr>
  </w:p>
  <w:p w14:paraId="7CE5B71C" w14:textId="77777777" w:rsidR="00D77AE0" w:rsidRDefault="00D77AE0">
    <w:pPr>
      <w:ind w:left="-5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63611"/>
    <w:multiLevelType w:val="singleLevel"/>
    <w:tmpl w:val="CF569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51196773"/>
    <w:multiLevelType w:val="singleLevel"/>
    <w:tmpl w:val="DBEC9D0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6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7169" style="mso-position-horizontal:center;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4A8"/>
    <w:rsid w:val="000204AD"/>
    <w:rsid w:val="00023071"/>
    <w:rsid w:val="000432B0"/>
    <w:rsid w:val="0005565C"/>
    <w:rsid w:val="00110605"/>
    <w:rsid w:val="001215D0"/>
    <w:rsid w:val="001324B6"/>
    <w:rsid w:val="001423BE"/>
    <w:rsid w:val="00180EAA"/>
    <w:rsid w:val="00182B4C"/>
    <w:rsid w:val="001A6899"/>
    <w:rsid w:val="001B4840"/>
    <w:rsid w:val="001B634B"/>
    <w:rsid w:val="001C27CC"/>
    <w:rsid w:val="001D188B"/>
    <w:rsid w:val="002128AF"/>
    <w:rsid w:val="00231D75"/>
    <w:rsid w:val="00243DD8"/>
    <w:rsid w:val="00265D61"/>
    <w:rsid w:val="002B5E93"/>
    <w:rsid w:val="00350CA4"/>
    <w:rsid w:val="00375D83"/>
    <w:rsid w:val="00383BE3"/>
    <w:rsid w:val="00384DDF"/>
    <w:rsid w:val="003A3524"/>
    <w:rsid w:val="003B18FD"/>
    <w:rsid w:val="003C0E9E"/>
    <w:rsid w:val="003D4526"/>
    <w:rsid w:val="00430EAD"/>
    <w:rsid w:val="00485C08"/>
    <w:rsid w:val="004B0005"/>
    <w:rsid w:val="005133C9"/>
    <w:rsid w:val="00560481"/>
    <w:rsid w:val="005611CC"/>
    <w:rsid w:val="0056611D"/>
    <w:rsid w:val="005672D3"/>
    <w:rsid w:val="00580A2D"/>
    <w:rsid w:val="005A325E"/>
    <w:rsid w:val="005C3AAA"/>
    <w:rsid w:val="005C419D"/>
    <w:rsid w:val="005C60F7"/>
    <w:rsid w:val="005D4D4F"/>
    <w:rsid w:val="005E7CB8"/>
    <w:rsid w:val="005F1E19"/>
    <w:rsid w:val="00612BE8"/>
    <w:rsid w:val="006318E9"/>
    <w:rsid w:val="0064228A"/>
    <w:rsid w:val="00652F64"/>
    <w:rsid w:val="006564AE"/>
    <w:rsid w:val="006A3D75"/>
    <w:rsid w:val="006C5569"/>
    <w:rsid w:val="006F0B27"/>
    <w:rsid w:val="006F399F"/>
    <w:rsid w:val="00712298"/>
    <w:rsid w:val="00760FB4"/>
    <w:rsid w:val="00796803"/>
    <w:rsid w:val="007C6E20"/>
    <w:rsid w:val="00801780"/>
    <w:rsid w:val="0085311A"/>
    <w:rsid w:val="008648D6"/>
    <w:rsid w:val="00870CAF"/>
    <w:rsid w:val="008A0A1F"/>
    <w:rsid w:val="008C6FBA"/>
    <w:rsid w:val="008F7CB6"/>
    <w:rsid w:val="009E4DD8"/>
    <w:rsid w:val="009E5A7D"/>
    <w:rsid w:val="009F2092"/>
    <w:rsid w:val="009F2888"/>
    <w:rsid w:val="00A002F9"/>
    <w:rsid w:val="00A65A9F"/>
    <w:rsid w:val="00A71A5B"/>
    <w:rsid w:val="00AB20F6"/>
    <w:rsid w:val="00B34FB4"/>
    <w:rsid w:val="00B637F6"/>
    <w:rsid w:val="00BB7058"/>
    <w:rsid w:val="00BC6E4B"/>
    <w:rsid w:val="00BF7B13"/>
    <w:rsid w:val="00C54E24"/>
    <w:rsid w:val="00C63261"/>
    <w:rsid w:val="00C95E5C"/>
    <w:rsid w:val="00CB6853"/>
    <w:rsid w:val="00CD576D"/>
    <w:rsid w:val="00CE7059"/>
    <w:rsid w:val="00CF6D70"/>
    <w:rsid w:val="00D23E86"/>
    <w:rsid w:val="00D77AE0"/>
    <w:rsid w:val="00D90FFF"/>
    <w:rsid w:val="00DA66B5"/>
    <w:rsid w:val="00DE127A"/>
    <w:rsid w:val="00E37CC4"/>
    <w:rsid w:val="00E53F5C"/>
    <w:rsid w:val="00F234A8"/>
    <w:rsid w:val="00F32425"/>
    <w:rsid w:val="00F47889"/>
    <w:rsid w:val="00F50626"/>
    <w:rsid w:val="00F801CE"/>
    <w:rsid w:val="00FB6C56"/>
    <w:rsid w:val="00FF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 style="mso-position-horizontal:center;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CE5B6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134"/>
      </w:tabs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6C5569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rsid w:val="008017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134"/>
      </w:tabs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6C5569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rsid w:val="00801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wmf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ingb&amp;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wingb&amp;w.dot</Template>
  <TotalTime>0</TotalTime>
  <Pages>1</Pages>
  <Words>203</Words>
  <Characters>1341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document differs from that supplied on the HQ Air Cadets CD in that it properly recognises multiple pages without adding</vt:lpstr>
    </vt:vector>
  </TitlesOfParts>
  <Company>Clift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document differs from that supplied on the HQ Air Cadets CD in that it properly recognises multiple pages without adding</dc:title>
  <dc:creator>jonathan oliver</dc:creator>
  <cp:lastModifiedBy>Alan3</cp:lastModifiedBy>
  <cp:revision>2</cp:revision>
  <cp:lastPrinted>2014-07-25T18:51:00Z</cp:lastPrinted>
  <dcterms:created xsi:type="dcterms:W3CDTF">2016-07-21T13:35:00Z</dcterms:created>
  <dcterms:modified xsi:type="dcterms:W3CDTF">2016-07-21T13:35:00Z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